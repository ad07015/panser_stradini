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A3" w:rsidRPr="004275E9" w:rsidRDefault="001D3AD6">
      <w:pPr>
        <w:rPr>
          <w:lang w:val="lv-LV"/>
        </w:rPr>
      </w:pPr>
      <w:r w:rsidRPr="004275E9">
        <w:rPr>
          <w:lang w:val="lv-LV"/>
        </w:rPr>
        <w:t xml:space="preserve">Andrejs Daško ad07015 </w:t>
      </w:r>
      <w:r w:rsidR="00C9132E">
        <w:fldChar w:fldCharType="begin"/>
      </w:r>
      <w:r w:rsidR="00C9132E">
        <w:instrText>HYPERLINK "mailto:andrejs.dasko@gmail.com"</w:instrText>
      </w:r>
      <w:r w:rsidR="00C9132E">
        <w:fldChar w:fldCharType="separate"/>
      </w:r>
      <w:r w:rsidRPr="004275E9">
        <w:rPr>
          <w:rStyle w:val="Hyperlink"/>
          <w:lang w:val="lv-LV"/>
        </w:rPr>
        <w:t>andrejs.dasko@gmail.com</w:t>
      </w:r>
      <w:r w:rsidR="00C9132E">
        <w:fldChar w:fldCharType="end"/>
      </w:r>
    </w:p>
    <w:p w:rsidR="001D3AD6" w:rsidRPr="004275E9" w:rsidRDefault="001D3AD6">
      <w:pPr>
        <w:rPr>
          <w:lang w:val="lv-LV"/>
        </w:rPr>
      </w:pPr>
      <w:r w:rsidRPr="004275E9">
        <w:rPr>
          <w:lang w:val="lv-LV"/>
        </w:rPr>
        <w:t xml:space="preserve">Dmitrijs Ivanovs di07001 </w:t>
      </w:r>
      <w:r w:rsidR="00C9132E">
        <w:fldChar w:fldCharType="begin"/>
      </w:r>
      <w:r w:rsidR="00C9132E">
        <w:instrText>HYPERLINK "mailto:ivov.dry@gmail.com"</w:instrText>
      </w:r>
      <w:r w:rsidR="00C9132E">
        <w:fldChar w:fldCharType="separate"/>
      </w:r>
      <w:r w:rsidRPr="004275E9">
        <w:rPr>
          <w:rStyle w:val="Hyperlink"/>
          <w:lang w:val="lv-LV"/>
        </w:rPr>
        <w:t>ivov.dry@gmail.com</w:t>
      </w:r>
      <w:r w:rsidR="00C9132E">
        <w:fldChar w:fldCharType="end"/>
      </w:r>
    </w:p>
    <w:p w:rsidR="001D3AD6" w:rsidRPr="004275E9" w:rsidRDefault="001D3AD6">
      <w:pPr>
        <w:rPr>
          <w:lang w:val="lv-LV"/>
        </w:rPr>
      </w:pPr>
    </w:p>
    <w:p w:rsidR="001D3AD6" w:rsidRPr="004275E9" w:rsidRDefault="001D3AD6" w:rsidP="001D3AD6">
      <w:pPr>
        <w:pBdr>
          <w:bottom w:val="dotted" w:sz="6" w:space="0" w:color="D6E1E7"/>
        </w:pBdr>
        <w:shd w:val="clear" w:color="auto" w:fill="FFFFFF"/>
        <w:spacing w:after="0" w:line="288" w:lineRule="atLeast"/>
        <w:outlineLvl w:val="2"/>
        <w:rPr>
          <w:rFonts w:ascii="inherit" w:eastAsia="Times New Roman" w:hAnsi="inherit" w:cs="Arial"/>
          <w:color w:val="005A83"/>
          <w:sz w:val="30"/>
          <w:szCs w:val="30"/>
          <w:bdr w:val="none" w:sz="0" w:space="0" w:color="auto" w:frame="1"/>
          <w:lang w:val="lv-LV"/>
        </w:rPr>
      </w:pPr>
      <w:r w:rsidRPr="004275E9">
        <w:rPr>
          <w:rFonts w:ascii="inherit" w:eastAsia="Times New Roman" w:hAnsi="inherit" w:cs="Arial"/>
          <w:color w:val="005A83"/>
          <w:sz w:val="30"/>
          <w:szCs w:val="30"/>
          <w:bdr w:val="none" w:sz="0" w:space="0" w:color="auto" w:frame="1"/>
          <w:lang w:val="lv-LV"/>
        </w:rPr>
        <w:t>1) Draudzības (10 no 25)</w:t>
      </w:r>
    </w:p>
    <w:p w:rsidR="001D3AD6" w:rsidRPr="004275E9" w:rsidRDefault="001D3AD6" w:rsidP="001D3AD6">
      <w:pPr>
        <w:pBdr>
          <w:bottom w:val="dotted" w:sz="6" w:space="0" w:color="D6E1E7"/>
        </w:pBd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color w:val="005A83"/>
          <w:sz w:val="35"/>
          <w:szCs w:val="35"/>
          <w:lang w:val="lv-LV"/>
        </w:rPr>
      </w:pPr>
    </w:p>
    <w:p w:rsidR="001D3AD6" w:rsidRPr="004275E9" w:rsidRDefault="001D3AD6" w:rsidP="001D3AD6">
      <w:pPr>
        <w:rPr>
          <w:lang w:val="lv-LV"/>
        </w:rPr>
      </w:pPr>
      <w:r w:rsidRPr="004275E9">
        <w:rPr>
          <w:lang w:val="lv-LV"/>
        </w:rPr>
        <w:t xml:space="preserve">Tika </w:t>
      </w:r>
      <w:r w:rsidR="00344748" w:rsidRPr="004275E9">
        <w:rPr>
          <w:lang w:val="lv-LV"/>
        </w:rPr>
        <w:t>papildināti/izveidoti</w:t>
      </w:r>
      <w:r w:rsidRPr="004275E9">
        <w:rPr>
          <w:lang w:val="lv-LV"/>
        </w:rPr>
        <w:t xml:space="preserve"> divas Spring controller klases:</w:t>
      </w:r>
      <w:r w:rsidR="007A44E8" w:rsidRPr="004275E9">
        <w:rPr>
          <w:lang w:val="lv-LV"/>
        </w:rPr>
        <w:t xml:space="preserve"> </w:t>
      </w:r>
      <w:r w:rsidRPr="004275E9">
        <w:rPr>
          <w:lang w:val="lv-LV"/>
        </w:rPr>
        <w:t>DisplayFriendsController.java</w:t>
      </w:r>
      <w:r w:rsidR="007A44E8" w:rsidRPr="004275E9">
        <w:rPr>
          <w:lang w:val="lv-LV"/>
        </w:rPr>
        <w:t xml:space="preserve"> un </w:t>
      </w:r>
      <w:r w:rsidRPr="004275E9">
        <w:rPr>
          <w:lang w:val="lv-LV"/>
        </w:rPr>
        <w:t>DisplayFriendshipRequestController.java</w:t>
      </w:r>
      <w:r w:rsidR="007A44E8" w:rsidRPr="004275E9">
        <w:rPr>
          <w:lang w:val="lv-LV"/>
        </w:rPr>
        <w:t>.</w:t>
      </w:r>
    </w:p>
    <w:p w:rsidR="00FC71AD" w:rsidRPr="004275E9" w:rsidRDefault="00FC71AD" w:rsidP="001D3AD6">
      <w:pPr>
        <w:rPr>
          <w:lang w:val="lv-LV"/>
        </w:rPr>
      </w:pPr>
      <w:r w:rsidRPr="004275E9">
        <w:rPr>
          <w:lang w:val="lv-LV"/>
        </w:rPr>
        <w:t xml:space="preserve">Atspoguļošanai </w:t>
      </w:r>
      <w:r w:rsidR="008E6B87" w:rsidRPr="004275E9">
        <w:rPr>
          <w:lang w:val="lv-LV"/>
        </w:rPr>
        <w:t>pievienota</w:t>
      </w:r>
      <w:r w:rsidR="00993A80" w:rsidRPr="004275E9">
        <w:rPr>
          <w:lang w:val="lv-LV"/>
        </w:rPr>
        <w:t>s/modificētas</w:t>
      </w:r>
      <w:r w:rsidRPr="004275E9">
        <w:rPr>
          <w:lang w:val="lv-LV"/>
        </w:rPr>
        <w:t xml:space="preserve"> jsp lapa</w:t>
      </w:r>
      <w:r w:rsidR="00993A80" w:rsidRPr="004275E9">
        <w:rPr>
          <w:lang w:val="lv-LV"/>
        </w:rPr>
        <w:t>s</w:t>
      </w:r>
      <w:r w:rsidR="008E6B87" w:rsidRPr="004275E9">
        <w:rPr>
          <w:lang w:val="lv-LV"/>
        </w:rPr>
        <w:t xml:space="preserve"> </w:t>
      </w:r>
      <w:r w:rsidR="00993A80" w:rsidRPr="004275E9">
        <w:rPr>
          <w:lang w:val="lv-LV"/>
        </w:rPr>
        <w:t xml:space="preserve">display_requests.jsp, </w:t>
      </w:r>
      <w:r w:rsidR="008E6B87" w:rsidRPr="004275E9">
        <w:rPr>
          <w:lang w:val="lv-LV"/>
        </w:rPr>
        <w:t>display_friends.jsp</w:t>
      </w:r>
      <w:r w:rsidR="005F7BCC" w:rsidRPr="004275E9">
        <w:rPr>
          <w:lang w:val="lv-LV"/>
        </w:rPr>
        <w:t xml:space="preserve"> un display_users.jsp.</w:t>
      </w:r>
    </w:p>
    <w:p w:rsidR="007A44E8" w:rsidRPr="004275E9" w:rsidRDefault="007A44E8" w:rsidP="001D3AD6">
      <w:pPr>
        <w:rPr>
          <w:lang w:val="lv-LV"/>
        </w:rPr>
      </w:pPr>
      <w:r w:rsidRPr="004275E9">
        <w:rPr>
          <w:lang w:val="lv-LV"/>
        </w:rPr>
        <w:t xml:space="preserve">Tika modificēta </w:t>
      </w:r>
      <w:r w:rsidR="004275E9" w:rsidRPr="004275E9">
        <w:rPr>
          <w:lang w:val="lv-LV"/>
        </w:rPr>
        <w:t>galvenā</w:t>
      </w:r>
      <w:r w:rsidRPr="004275E9">
        <w:rPr>
          <w:lang w:val="lv-LV"/>
        </w:rPr>
        <w:t xml:space="preserve"> </w:t>
      </w:r>
      <w:r w:rsidR="004275E9" w:rsidRPr="004275E9">
        <w:rPr>
          <w:lang w:val="lv-LV"/>
        </w:rPr>
        <w:t>izvēlne</w:t>
      </w:r>
      <w:r w:rsidR="00F133B9" w:rsidRPr="004275E9">
        <w:rPr>
          <w:lang w:val="lv-LV"/>
        </w:rPr>
        <w:t xml:space="preserve">, pievienojot saites Friends un </w:t>
      </w:r>
      <w:r w:rsidRPr="004275E9">
        <w:rPr>
          <w:lang w:val="lv-LV"/>
        </w:rPr>
        <w:t>Requested Friendships (x)</w:t>
      </w:r>
      <w:r w:rsidR="000C6362" w:rsidRPr="004275E9">
        <w:rPr>
          <w:lang w:val="lv-LV"/>
        </w:rPr>
        <w:t>.</w:t>
      </w:r>
    </w:p>
    <w:p w:rsidR="001D3AD6" w:rsidRPr="004275E9" w:rsidRDefault="001D3AD6" w:rsidP="001D3AD6">
      <w:pPr>
        <w:pBdr>
          <w:bottom w:val="dotted" w:sz="6" w:space="0" w:color="D6E1E7"/>
        </w:pBd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color w:val="005A83"/>
          <w:sz w:val="35"/>
          <w:szCs w:val="35"/>
          <w:lang w:val="lv-LV"/>
        </w:rPr>
      </w:pPr>
    </w:p>
    <w:p w:rsidR="001D3AD6" w:rsidRPr="004275E9" w:rsidRDefault="001D3AD6" w:rsidP="001D3AD6">
      <w:pPr>
        <w:pBdr>
          <w:bottom w:val="dotted" w:sz="6" w:space="0" w:color="D6E1E7"/>
        </w:pBdr>
        <w:shd w:val="clear" w:color="auto" w:fill="FFFFFF"/>
        <w:spacing w:after="0" w:line="288" w:lineRule="atLeast"/>
        <w:outlineLvl w:val="2"/>
        <w:rPr>
          <w:rFonts w:ascii="inherit" w:eastAsia="Times New Roman" w:hAnsi="inherit" w:cs="Arial"/>
          <w:color w:val="005A83"/>
          <w:sz w:val="30"/>
          <w:szCs w:val="30"/>
          <w:bdr w:val="none" w:sz="0" w:space="0" w:color="auto" w:frame="1"/>
          <w:lang w:val="lv-LV"/>
        </w:rPr>
      </w:pPr>
      <w:r w:rsidRPr="004275E9">
        <w:rPr>
          <w:rFonts w:ascii="inherit" w:eastAsia="Times New Roman" w:hAnsi="inherit" w:cs="Arial"/>
          <w:color w:val="005A83"/>
          <w:sz w:val="30"/>
          <w:szCs w:val="30"/>
          <w:bdr w:val="none" w:sz="0" w:space="0" w:color="auto" w:frame="1"/>
          <w:lang w:val="lv-LV"/>
        </w:rPr>
        <w:t>2) Pasākumi (10 no 25)</w:t>
      </w:r>
    </w:p>
    <w:p w:rsidR="001D3AD6" w:rsidRPr="004275E9" w:rsidRDefault="001D3AD6" w:rsidP="001D3AD6">
      <w:pPr>
        <w:pBdr>
          <w:bottom w:val="dotted" w:sz="6" w:space="0" w:color="D6E1E7"/>
        </w:pBdr>
        <w:shd w:val="clear" w:color="auto" w:fill="FFFFFF"/>
        <w:spacing w:after="0" w:line="288" w:lineRule="atLeast"/>
        <w:outlineLvl w:val="2"/>
        <w:rPr>
          <w:rFonts w:ascii="inherit" w:eastAsia="Times New Roman" w:hAnsi="inherit" w:cs="Arial"/>
          <w:color w:val="005A83"/>
          <w:sz w:val="30"/>
          <w:szCs w:val="30"/>
          <w:bdr w:val="none" w:sz="0" w:space="0" w:color="auto" w:frame="1"/>
          <w:lang w:val="lv-LV"/>
        </w:rPr>
      </w:pPr>
    </w:p>
    <w:p w:rsidR="001D3AD6" w:rsidRPr="004275E9" w:rsidRDefault="001D3AD6" w:rsidP="001D3AD6">
      <w:pPr>
        <w:rPr>
          <w:bdr w:val="none" w:sz="0" w:space="0" w:color="auto" w:frame="1"/>
          <w:lang w:val="lv-LV"/>
        </w:rPr>
      </w:pPr>
      <w:r w:rsidRPr="004275E9">
        <w:rPr>
          <w:bdr w:val="none" w:sz="0" w:space="0" w:color="auto" w:frame="1"/>
          <w:lang w:val="lv-LV"/>
        </w:rPr>
        <w:t>Izveidot</w:t>
      </w:r>
      <w:r w:rsidR="006D7D20">
        <w:rPr>
          <w:bdr w:val="none" w:sz="0" w:space="0" w:color="auto" w:frame="1"/>
          <w:lang w:val="lv-LV"/>
        </w:rPr>
        <w:t xml:space="preserve">as </w:t>
      </w:r>
      <w:r w:rsidR="00F36515">
        <w:rPr>
          <w:bdr w:val="none" w:sz="0" w:space="0" w:color="auto" w:frame="1"/>
          <w:lang w:val="lv-LV"/>
        </w:rPr>
        <w:t>Spring Controller klases:</w:t>
      </w:r>
      <w:r w:rsidR="006D7D20">
        <w:rPr>
          <w:bdr w:val="none" w:sz="0" w:space="0" w:color="auto" w:frame="1"/>
          <w:lang w:val="lv-LV"/>
        </w:rPr>
        <w:t xml:space="preserve"> </w:t>
      </w:r>
      <w:r w:rsidRPr="004275E9">
        <w:rPr>
          <w:bdr w:val="none" w:sz="0" w:space="0" w:color="auto" w:frame="1"/>
          <w:lang w:val="lv-LV"/>
        </w:rPr>
        <w:t>NewEventController.java</w:t>
      </w:r>
      <w:r w:rsidR="00F36515">
        <w:rPr>
          <w:bdr w:val="none" w:sz="0" w:space="0" w:color="auto" w:frame="1"/>
          <w:lang w:val="lv-LV"/>
        </w:rPr>
        <w:t>, DisplayEventsController.java</w:t>
      </w:r>
    </w:p>
    <w:p w:rsidR="006D7D20" w:rsidRDefault="006D7D20" w:rsidP="001D3AD6">
      <w:p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JSP lapas: display_events.jsp (apkopo visas events tabulas lapās display_events_attending.jsp, display_events_invitation</w:t>
      </w:r>
      <w:r w:rsidR="00474395">
        <w:rPr>
          <w:bdr w:val="none" w:sz="0" w:space="0" w:color="auto" w:frame="1"/>
          <w:lang w:val="lv-LV"/>
        </w:rPr>
        <w:t>s.jsp un display_events_my.jsp) un</w:t>
      </w:r>
      <w:r>
        <w:rPr>
          <w:bdr w:val="none" w:sz="0" w:space="0" w:color="auto" w:frame="1"/>
          <w:lang w:val="lv-LV"/>
        </w:rPr>
        <w:t xml:space="preserve"> event_form.jsp.</w:t>
      </w:r>
    </w:p>
    <w:p w:rsidR="001C4D72" w:rsidRDefault="001C4D72" w:rsidP="001D3AD6">
      <w:p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Validators: EventValidator.java</w:t>
      </w:r>
    </w:p>
    <w:p w:rsidR="003B4F4F" w:rsidRDefault="001D3AD6" w:rsidP="001D3AD6">
      <w:pPr>
        <w:rPr>
          <w:bdr w:val="none" w:sz="0" w:space="0" w:color="auto" w:frame="1"/>
          <w:lang w:val="lv-LV"/>
        </w:rPr>
      </w:pPr>
      <w:r w:rsidRPr="004275E9">
        <w:rPr>
          <w:bdr w:val="none" w:sz="0" w:space="0" w:color="auto" w:frame="1"/>
          <w:lang w:val="lv-LV"/>
        </w:rPr>
        <w:t>Tā pārvalda pasākuma izveidošanu un modificēšanu. Ir izmantota gan GET gan</w:t>
      </w:r>
      <w:r w:rsidR="004275E9">
        <w:rPr>
          <w:bdr w:val="none" w:sz="0" w:space="0" w:color="auto" w:frame="1"/>
          <w:lang w:val="lv-LV"/>
        </w:rPr>
        <w:t xml:space="preserve"> POST request veidi. </w:t>
      </w:r>
    </w:p>
    <w:p w:rsidR="001D3AD6" w:rsidRPr="004275E9" w:rsidRDefault="004275E9" w:rsidP="001D3AD6">
      <w:p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Pielietota</w:t>
      </w:r>
      <w:r w:rsidR="001D3AD6" w:rsidRPr="004275E9">
        <w:rPr>
          <w:bdr w:val="none" w:sz="0" w:space="0" w:color="auto" w:frame="1"/>
          <w:lang w:val="lv-LV"/>
        </w:rPr>
        <w:t xml:space="preserve"> Spring form: taglib bibliotēka.</w:t>
      </w:r>
    </w:p>
    <w:p w:rsidR="001D3AD6" w:rsidRPr="004275E9" w:rsidRDefault="001D3AD6" w:rsidP="001D3AD6">
      <w:pPr>
        <w:rPr>
          <w:bdr w:val="none" w:sz="0" w:space="0" w:color="auto" w:frame="1"/>
          <w:lang w:val="lv-LV"/>
        </w:rPr>
      </w:pPr>
      <w:r w:rsidRPr="004275E9">
        <w:rPr>
          <w:bdr w:val="none" w:sz="0" w:space="0" w:color="auto" w:frame="1"/>
          <w:lang w:val="lv-LV"/>
        </w:rPr>
        <w:t>Ir izveidota papildklase EventForm, kuras instance tiek izveidota un ins</w:t>
      </w:r>
      <w:r w:rsidR="004275E9" w:rsidRPr="004275E9">
        <w:rPr>
          <w:bdr w:val="none" w:sz="0" w:space="0" w:color="auto" w:frame="1"/>
          <w:lang w:val="lv-LV"/>
        </w:rPr>
        <w:t>tanciēta ar Spring palīdzību kad lietotā</w:t>
      </w:r>
      <w:r w:rsidRPr="004275E9">
        <w:rPr>
          <w:bdr w:val="none" w:sz="0" w:space="0" w:color="auto" w:frame="1"/>
          <w:lang w:val="lv-LV"/>
        </w:rPr>
        <w:t>js spiež Submit ‘New Event’lapā.</w:t>
      </w:r>
    </w:p>
    <w:p w:rsidR="00F36515" w:rsidRDefault="001D3AD6" w:rsidP="001D3AD6">
      <w:pPr>
        <w:rPr>
          <w:bdr w:val="none" w:sz="0" w:space="0" w:color="auto" w:frame="1"/>
          <w:lang w:val="lv-LV"/>
        </w:rPr>
      </w:pPr>
      <w:r w:rsidRPr="004275E9">
        <w:rPr>
          <w:bdr w:val="none" w:sz="0" w:space="0" w:color="auto" w:frame="1"/>
          <w:lang w:val="lv-LV"/>
        </w:rPr>
        <w:t xml:space="preserve">Šī instance ir validēta un saglabāta datubāze. Ja validācija notiek ar kļūdām, lietotājam tiek atgriezta forma un tiek parādīti Spring validācijas ziņojumi katram laukam. </w:t>
      </w:r>
    </w:p>
    <w:p w:rsidR="001D3AD6" w:rsidRDefault="001D3AD6" w:rsidP="001D3AD6">
      <w:pPr>
        <w:rPr>
          <w:bdr w:val="none" w:sz="0" w:space="0" w:color="auto" w:frame="1"/>
          <w:lang w:val="lv-LV"/>
        </w:rPr>
      </w:pPr>
      <w:r w:rsidRPr="004275E9">
        <w:rPr>
          <w:bdr w:val="none" w:sz="0" w:space="0" w:color="auto" w:frame="1"/>
          <w:lang w:val="lv-LV"/>
        </w:rPr>
        <w:t>Tiek izmantoti Spring messageBundle kļūdu paziņojumiem.</w:t>
      </w:r>
    </w:p>
    <w:p w:rsidR="0049418F" w:rsidRDefault="0049418F" w:rsidP="001D3AD6">
      <w:pPr>
        <w:rPr>
          <w:bdr w:val="none" w:sz="0" w:space="0" w:color="auto" w:frame="1"/>
          <w:lang w:val="lv-LV"/>
        </w:rPr>
      </w:pPr>
    </w:p>
    <w:p w:rsidR="008E55BA" w:rsidRDefault="008E55BA">
      <w:pPr>
        <w:spacing w:after="0" w:line="240" w:lineRule="auto"/>
        <w:rPr>
          <w:rFonts w:ascii="inherit" w:eastAsia="Times New Roman" w:hAnsi="inherit" w:cs="Arial"/>
          <w:color w:val="005A83"/>
          <w:sz w:val="29"/>
          <w:szCs w:val="29"/>
          <w:bdr w:val="none" w:sz="0" w:space="0" w:color="auto" w:frame="1"/>
        </w:rPr>
      </w:pPr>
      <w:r>
        <w:rPr>
          <w:rFonts w:ascii="inherit" w:eastAsia="Times New Roman" w:hAnsi="inherit" w:cs="Arial"/>
          <w:color w:val="005A83"/>
          <w:sz w:val="29"/>
          <w:szCs w:val="29"/>
          <w:bdr w:val="none" w:sz="0" w:space="0" w:color="auto" w:frame="1"/>
        </w:rPr>
        <w:br w:type="page"/>
      </w:r>
    </w:p>
    <w:p w:rsidR="0049418F" w:rsidRPr="0049418F" w:rsidRDefault="0049418F" w:rsidP="0049418F">
      <w:pPr>
        <w:pBdr>
          <w:bottom w:val="dotted" w:sz="6" w:space="0" w:color="D6E1E7"/>
        </w:pBd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color w:val="005A83"/>
          <w:sz w:val="35"/>
          <w:szCs w:val="35"/>
        </w:rPr>
      </w:pPr>
      <w:r w:rsidRPr="0049418F">
        <w:rPr>
          <w:rFonts w:ascii="inherit" w:eastAsia="Times New Roman" w:hAnsi="inherit" w:cs="Arial"/>
          <w:color w:val="005A83"/>
          <w:sz w:val="29"/>
          <w:szCs w:val="29"/>
          <w:bdr w:val="none" w:sz="0" w:space="0" w:color="auto" w:frame="1"/>
        </w:rPr>
        <w:lastRenderedPageBreak/>
        <w:t xml:space="preserve">3) </w:t>
      </w:r>
      <w:proofErr w:type="spellStart"/>
      <w:r w:rsidRPr="0049418F">
        <w:rPr>
          <w:rFonts w:ascii="inherit" w:eastAsia="Times New Roman" w:hAnsi="inherit" w:cs="Arial"/>
          <w:color w:val="005A83"/>
          <w:sz w:val="29"/>
          <w:szCs w:val="29"/>
          <w:bdr w:val="none" w:sz="0" w:space="0" w:color="auto" w:frame="1"/>
        </w:rPr>
        <w:t>Testi</w:t>
      </w:r>
      <w:proofErr w:type="spellEnd"/>
      <w:r w:rsidRPr="0049418F">
        <w:rPr>
          <w:rFonts w:ascii="inherit" w:eastAsia="Times New Roman" w:hAnsi="inherit" w:cs="Arial"/>
          <w:color w:val="005A83"/>
          <w:sz w:val="29"/>
          <w:szCs w:val="29"/>
          <w:bdr w:val="none" w:sz="0" w:space="0" w:color="auto" w:frame="1"/>
        </w:rPr>
        <w:t xml:space="preserve"> (3 no 25)</w:t>
      </w:r>
    </w:p>
    <w:p w:rsidR="006D7D20" w:rsidRDefault="006D7D20" w:rsidP="001D3AD6">
      <w:pPr>
        <w:rPr>
          <w:bdr w:val="none" w:sz="0" w:space="0" w:color="auto" w:frame="1"/>
          <w:lang w:val="lv-LV"/>
        </w:rPr>
      </w:pPr>
    </w:p>
    <w:p w:rsidR="0049418F" w:rsidRPr="008E55BA" w:rsidRDefault="0049418F" w:rsidP="001D3AD6">
      <w:pPr>
        <w:rPr>
          <w:b/>
          <w:bdr w:val="none" w:sz="0" w:space="0" w:color="auto" w:frame="1"/>
          <w:lang w:val="lv-LV"/>
        </w:rPr>
      </w:pPr>
      <w:r w:rsidRPr="008E55BA">
        <w:rPr>
          <w:b/>
          <w:bdr w:val="none" w:sz="0" w:space="0" w:color="auto" w:frame="1"/>
          <w:lang w:val="lv-LV"/>
        </w:rPr>
        <w:t xml:space="preserve">Selenium testi: </w:t>
      </w:r>
    </w:p>
    <w:p w:rsidR="006D7D20" w:rsidRDefault="0049418F" w:rsidP="0049418F">
      <w:pPr>
        <w:pStyle w:val="ListParagraph"/>
        <w:numPr>
          <w:ilvl w:val="0"/>
          <w:numId w:val="9"/>
        </w:numPr>
        <w:rPr>
          <w:bdr w:val="none" w:sz="0" w:space="0" w:color="auto" w:frame="1"/>
          <w:lang w:val="lv-LV"/>
        </w:rPr>
      </w:pPr>
      <w:r w:rsidRPr="0049418F">
        <w:rPr>
          <w:bdr w:val="none" w:sz="0" w:space="0" w:color="auto" w:frame="1"/>
          <w:lang w:val="lv-LV"/>
        </w:rPr>
        <w:t>TestPeopleView.htm – vienkārša navigācijas un lapas esamības pārbaude.</w:t>
      </w:r>
    </w:p>
    <w:p w:rsidR="0049418F" w:rsidRDefault="0049418F" w:rsidP="0049418F">
      <w:pPr>
        <w:pStyle w:val="ListParagraph"/>
        <w:numPr>
          <w:ilvl w:val="0"/>
          <w:numId w:val="9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TestPrivateEvent.html – pēc ieejas sistēmā, tiek izveidots privāts pasākums ar nekorektu datumu, tiek pārbaudīts, vai ir atrasta kļūda, ievadīti pareizi dati un tiek pārbaudīts pasākums.</w:t>
      </w:r>
    </w:p>
    <w:p w:rsidR="0049418F" w:rsidRDefault="0049418F" w:rsidP="0049418F">
      <w:pPr>
        <w:pStyle w:val="ListParagraph"/>
        <w:numPr>
          <w:ilvl w:val="0"/>
          <w:numId w:val="9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TestPublicEvent.html – tiek izveidotas pasākums, bez validācijas pārbaudes, un tiek akceptēts ielūgums un tiek pārbaudīts pasākums tabulā Attendings.</w:t>
      </w:r>
    </w:p>
    <w:p w:rsidR="00E2013E" w:rsidRPr="008E55BA" w:rsidRDefault="00E2013E" w:rsidP="00E2013E">
      <w:pPr>
        <w:rPr>
          <w:b/>
          <w:bdr w:val="none" w:sz="0" w:space="0" w:color="auto" w:frame="1"/>
          <w:lang w:val="lv-LV"/>
        </w:rPr>
      </w:pPr>
      <w:r w:rsidRPr="008E55BA">
        <w:rPr>
          <w:b/>
          <w:bdr w:val="none" w:sz="0" w:space="0" w:color="auto" w:frame="1"/>
          <w:lang w:val="lv-LV"/>
        </w:rPr>
        <w:t>HttpUnit testi:</w:t>
      </w:r>
    </w:p>
    <w:p w:rsidR="00E2013E" w:rsidRDefault="00E2013E" w:rsidP="00E2013E">
      <w:p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Ir uztaisīta palīgklase GenericHttpTest, no kuras manto divas testa klases. Mantošanas koks izskatās tā:</w:t>
      </w:r>
    </w:p>
    <w:p w:rsidR="00E2013E" w:rsidRDefault="00E2013E" w:rsidP="00E2013E">
      <w:pPr>
        <w:pStyle w:val="ListParagraph"/>
        <w:numPr>
          <w:ilvl w:val="0"/>
          <w:numId w:val="11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GenericHttpTest</w:t>
      </w:r>
    </w:p>
    <w:p w:rsidR="00E2013E" w:rsidRDefault="00E2013E" w:rsidP="00E2013E">
      <w:pPr>
        <w:pStyle w:val="ListParagraph"/>
        <w:numPr>
          <w:ilvl w:val="1"/>
          <w:numId w:val="11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LoginTest</w:t>
      </w:r>
    </w:p>
    <w:p w:rsidR="00E2013E" w:rsidRDefault="00E2013E" w:rsidP="00E2013E">
      <w:pPr>
        <w:pStyle w:val="ListParagraph"/>
        <w:numPr>
          <w:ilvl w:val="1"/>
          <w:numId w:val="11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EventsPageTest</w:t>
      </w:r>
    </w:p>
    <w:p w:rsidR="00E2013E" w:rsidRDefault="00E2013E" w:rsidP="00E2013E">
      <w:p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GenericHttpTest klase satur konstantes, kurus izmanto bērnu klases, kā arī palīgmetodes:</w:t>
      </w:r>
    </w:p>
    <w:p w:rsidR="00E2013E" w:rsidRDefault="00E2013E" w:rsidP="00E2013E">
      <w:pPr>
        <w:pStyle w:val="ListParagraph"/>
        <w:numPr>
          <w:ilvl w:val="0"/>
          <w:numId w:val="11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login(</w:t>
      </w:r>
      <w:r w:rsidRPr="00E2013E">
        <w:rPr>
          <w:bdr w:val="none" w:sz="0" w:space="0" w:color="auto" w:frame="1"/>
          <w:lang w:val="lv-LV"/>
        </w:rPr>
        <w:t>WebConversation</w:t>
      </w:r>
      <w:r>
        <w:rPr>
          <w:bdr w:val="none" w:sz="0" w:space="0" w:color="auto" w:frame="1"/>
          <w:lang w:val="lv-LV"/>
        </w:rPr>
        <w:t xml:space="preserve"> wc)</w:t>
      </w:r>
    </w:p>
    <w:p w:rsidR="00E2013E" w:rsidRDefault="00E2013E" w:rsidP="00E2013E">
      <w:pPr>
        <w:pStyle w:val="ListParagraph"/>
        <w:numPr>
          <w:ilvl w:val="0"/>
          <w:numId w:val="11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logout(WebConversation wc)</w:t>
      </w:r>
    </w:p>
    <w:p w:rsidR="00E2013E" w:rsidRDefault="00E2013E" w:rsidP="00E2013E">
      <w:p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Šīs metodes tiek izmantotas testa klašu @Before and @After metodēs.</w:t>
      </w:r>
    </w:p>
    <w:p w:rsidR="00E2013E" w:rsidRDefault="00E2013E" w:rsidP="00E2013E">
      <w:p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EventsPageTest testē sēkojošo funkcionalitāti:</w:t>
      </w:r>
    </w:p>
    <w:p w:rsidR="00E2013E" w:rsidRDefault="00E2013E" w:rsidP="00E2013E">
      <w:pPr>
        <w:pStyle w:val="ListParagraph"/>
        <w:numPr>
          <w:ilvl w:val="0"/>
          <w:numId w:val="12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Atver pasākumu lapu</w:t>
      </w:r>
    </w:p>
    <w:p w:rsidR="00E2013E" w:rsidRDefault="00E2013E" w:rsidP="00E2013E">
      <w:pPr>
        <w:pStyle w:val="ListParagraph"/>
        <w:numPr>
          <w:ilvl w:val="0"/>
          <w:numId w:val="12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Parbauda, ka saites (links) tiešām atrodās lapā</w:t>
      </w:r>
    </w:p>
    <w:p w:rsidR="00E2013E" w:rsidRDefault="00E2013E" w:rsidP="00E2013E">
      <w:pPr>
        <w:pStyle w:val="ListParagraph"/>
        <w:numPr>
          <w:ilvl w:val="0"/>
          <w:numId w:val="12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Atver jaunā publiskā pasākumā lapu</w:t>
      </w:r>
    </w:p>
    <w:p w:rsidR="00E2013E" w:rsidRDefault="00E2013E" w:rsidP="00E2013E">
      <w:pPr>
        <w:pStyle w:val="ListParagraph"/>
        <w:numPr>
          <w:ilvl w:val="0"/>
          <w:numId w:val="12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Saglabā jaunu pasākumu ar pareiziem datiem</w:t>
      </w:r>
    </w:p>
    <w:p w:rsidR="00E2013E" w:rsidRDefault="00E2013E" w:rsidP="00E2013E">
      <w:pPr>
        <w:pStyle w:val="ListParagraph"/>
        <w:numPr>
          <w:ilvl w:val="0"/>
          <w:numId w:val="12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Uzspiež uz pogu „Accept”</w:t>
      </w:r>
    </w:p>
    <w:p w:rsidR="00E2013E" w:rsidRDefault="00E2013E" w:rsidP="00E2013E">
      <w:pPr>
        <w:pStyle w:val="ListParagraph"/>
        <w:numPr>
          <w:ilvl w:val="0"/>
          <w:numId w:val="12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Parbauda, ka tagad lapā ir visas 3 tabulas</w:t>
      </w:r>
    </w:p>
    <w:p w:rsidR="00E2013E" w:rsidRPr="00E2013E" w:rsidRDefault="00E2013E" w:rsidP="00E2013E">
      <w:pPr>
        <w:pStyle w:val="ListParagraph"/>
        <w:numPr>
          <w:ilvl w:val="0"/>
          <w:numId w:val="12"/>
        </w:numPr>
        <w:rPr>
          <w:bdr w:val="none" w:sz="0" w:space="0" w:color="auto" w:frame="1"/>
          <w:lang w:val="lv-LV"/>
        </w:rPr>
      </w:pPr>
      <w:r>
        <w:rPr>
          <w:bdr w:val="none" w:sz="0" w:space="0" w:color="auto" w:frame="1"/>
          <w:lang w:val="lv-LV"/>
        </w:rPr>
        <w:t>Parbauda, ka jaunais pasāku</w:t>
      </w:r>
      <w:r w:rsidR="00AB1D8E">
        <w:rPr>
          <w:bdr w:val="none" w:sz="0" w:space="0" w:color="auto" w:frame="1"/>
          <w:lang w:val="lv-LV"/>
        </w:rPr>
        <w:t>ms ir parādījis Attending tabulā</w:t>
      </w:r>
    </w:p>
    <w:p w:rsidR="0049418F" w:rsidRPr="0049418F" w:rsidRDefault="0049418F" w:rsidP="00605FF0">
      <w:pPr>
        <w:pStyle w:val="ListParagraph"/>
        <w:rPr>
          <w:bdr w:val="none" w:sz="0" w:space="0" w:color="auto" w:frame="1"/>
          <w:lang w:val="lv-LV"/>
        </w:rPr>
      </w:pPr>
    </w:p>
    <w:p w:rsidR="0049418F" w:rsidRPr="0049418F" w:rsidRDefault="0049418F" w:rsidP="001D3AD6">
      <w:pPr>
        <w:rPr>
          <w:bdr w:val="none" w:sz="0" w:space="0" w:color="auto" w:frame="1"/>
          <w:lang w:val="lv-LV"/>
        </w:rPr>
      </w:pPr>
    </w:p>
    <w:p w:rsidR="001D3AD6" w:rsidRPr="004275E9" w:rsidRDefault="001D3AD6" w:rsidP="001D3AD6">
      <w:pPr>
        <w:pBdr>
          <w:bottom w:val="dotted" w:sz="6" w:space="0" w:color="D6E1E7"/>
        </w:pBdr>
        <w:shd w:val="clear" w:color="auto" w:fill="FFFFFF"/>
        <w:spacing w:after="0" w:line="288" w:lineRule="atLeast"/>
        <w:outlineLvl w:val="2"/>
        <w:rPr>
          <w:rFonts w:ascii="inherit" w:eastAsia="Times New Roman" w:hAnsi="inherit" w:cs="Arial"/>
          <w:color w:val="005A83"/>
          <w:sz w:val="30"/>
          <w:szCs w:val="30"/>
          <w:bdr w:val="none" w:sz="0" w:space="0" w:color="auto" w:frame="1"/>
          <w:lang w:val="lv-LV"/>
        </w:rPr>
      </w:pPr>
    </w:p>
    <w:p w:rsidR="001D3AD6" w:rsidRPr="004275E9" w:rsidRDefault="001D3AD6" w:rsidP="001D3AD6">
      <w:pPr>
        <w:pBdr>
          <w:bottom w:val="dotted" w:sz="6" w:space="0" w:color="D6E1E7"/>
        </w:pBdr>
        <w:shd w:val="clear" w:color="auto" w:fill="FFFFFF"/>
        <w:spacing w:after="0" w:line="288" w:lineRule="atLeast"/>
        <w:outlineLvl w:val="2"/>
        <w:rPr>
          <w:rFonts w:ascii="inherit" w:eastAsia="Times New Roman" w:hAnsi="inherit" w:cs="Arial"/>
          <w:color w:val="005A83"/>
          <w:sz w:val="30"/>
          <w:szCs w:val="30"/>
          <w:bdr w:val="none" w:sz="0" w:space="0" w:color="auto" w:frame="1"/>
          <w:lang w:val="lv-LV"/>
        </w:rPr>
      </w:pPr>
    </w:p>
    <w:p w:rsidR="001D3AD6" w:rsidRPr="004275E9" w:rsidRDefault="001D3AD6" w:rsidP="001D3AD6">
      <w:pPr>
        <w:pBdr>
          <w:bottom w:val="dotted" w:sz="6" w:space="0" w:color="D6E1E7"/>
        </w:pBd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color w:val="005A83"/>
          <w:sz w:val="35"/>
          <w:szCs w:val="35"/>
          <w:lang w:val="lv-LV"/>
        </w:rPr>
      </w:pPr>
    </w:p>
    <w:sectPr w:rsidR="001D3AD6" w:rsidRPr="004275E9" w:rsidSect="00B916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54E"/>
    <w:multiLevelType w:val="multilevel"/>
    <w:tmpl w:val="FF5AE8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8AB01A4"/>
    <w:multiLevelType w:val="multilevel"/>
    <w:tmpl w:val="25E047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5445D65"/>
    <w:multiLevelType w:val="multilevel"/>
    <w:tmpl w:val="7B3AEA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1E54B29"/>
    <w:multiLevelType w:val="multilevel"/>
    <w:tmpl w:val="4694EB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81E23BF"/>
    <w:multiLevelType w:val="multilevel"/>
    <w:tmpl w:val="1BA053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26C676A"/>
    <w:multiLevelType w:val="multilevel"/>
    <w:tmpl w:val="3EA00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BB83BC9"/>
    <w:multiLevelType w:val="hybridMultilevel"/>
    <w:tmpl w:val="BA9A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A6EB8"/>
    <w:multiLevelType w:val="multilevel"/>
    <w:tmpl w:val="A8008A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73B40AE7"/>
    <w:multiLevelType w:val="multilevel"/>
    <w:tmpl w:val="D37E13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4CA2FB5"/>
    <w:multiLevelType w:val="hybridMultilevel"/>
    <w:tmpl w:val="0310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D00E6"/>
    <w:multiLevelType w:val="hybridMultilevel"/>
    <w:tmpl w:val="4044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37BF9"/>
    <w:multiLevelType w:val="hybridMultilevel"/>
    <w:tmpl w:val="FA1A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20"/>
  <w:characterSpacingControl w:val="doNotCompress"/>
  <w:compat/>
  <w:rsids>
    <w:rsidRoot w:val="00FC71AD"/>
    <w:rsid w:val="000C6362"/>
    <w:rsid w:val="001C4D72"/>
    <w:rsid w:val="001D3AD6"/>
    <w:rsid w:val="00344748"/>
    <w:rsid w:val="003B4F4F"/>
    <w:rsid w:val="004275E9"/>
    <w:rsid w:val="00474395"/>
    <w:rsid w:val="0049418F"/>
    <w:rsid w:val="005A632B"/>
    <w:rsid w:val="005F7BCC"/>
    <w:rsid w:val="00605FF0"/>
    <w:rsid w:val="006D7D20"/>
    <w:rsid w:val="007A44E8"/>
    <w:rsid w:val="008E55BA"/>
    <w:rsid w:val="008E6B87"/>
    <w:rsid w:val="00993A80"/>
    <w:rsid w:val="00AB1D8E"/>
    <w:rsid w:val="00B916C2"/>
    <w:rsid w:val="00BC22A3"/>
    <w:rsid w:val="00C9132E"/>
    <w:rsid w:val="00CD2CD7"/>
    <w:rsid w:val="00E2013E"/>
    <w:rsid w:val="00F133B9"/>
    <w:rsid w:val="00F36515"/>
    <w:rsid w:val="00FC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C2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1D3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D3AD6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1D3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3A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1D3AD6"/>
  </w:style>
  <w:style w:type="character" w:styleId="Emphasis">
    <w:name w:val="Emphasis"/>
    <w:uiPriority w:val="20"/>
    <w:qFormat/>
    <w:rsid w:val="001D3AD6"/>
    <w:rPr>
      <w:i/>
      <w:iCs/>
    </w:rPr>
  </w:style>
  <w:style w:type="character" w:styleId="Strong">
    <w:name w:val="Strong"/>
    <w:uiPriority w:val="22"/>
    <w:qFormat/>
    <w:rsid w:val="001D3AD6"/>
    <w:rPr>
      <w:b/>
      <w:bCs/>
    </w:rPr>
  </w:style>
  <w:style w:type="character" w:styleId="HTMLTypewriter">
    <w:name w:val="HTML Typewriter"/>
    <w:uiPriority w:val="99"/>
    <w:semiHidden/>
    <w:unhideWhenUsed/>
    <w:rsid w:val="001D3A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3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214">
          <w:marLeft w:val="0"/>
          <w:marRight w:val="0"/>
          <w:marTop w:val="60"/>
          <w:marBottom w:val="60"/>
          <w:divBdr>
            <w:top w:val="dotted" w:sz="6" w:space="6" w:color="D6E1E7"/>
            <w:left w:val="dotted" w:sz="6" w:space="21" w:color="D6E1E7"/>
            <w:bottom w:val="dotted" w:sz="6" w:space="6" w:color="D6E1E7"/>
            <w:right w:val="dotted" w:sz="6" w:space="21" w:color="D6E1E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Documents\NetBeansProjects\lab02-events\doc\Andrejs%20Da&#353;ko%20ad07015%20Dmitrijs%20Ivanovs%2007001%20PD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Andrejs Daško ad07015 Dmitrijs Ivanovs 07001 PD2</Template>
  <TotalTime>88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Links>
    <vt:vector size="12" baseType="variant">
      <vt:variant>
        <vt:i4>3997790</vt:i4>
      </vt:variant>
      <vt:variant>
        <vt:i4>3</vt:i4>
      </vt:variant>
      <vt:variant>
        <vt:i4>0</vt:i4>
      </vt:variant>
      <vt:variant>
        <vt:i4>5</vt:i4>
      </vt:variant>
      <vt:variant>
        <vt:lpwstr>mailto:ivov.dry@gmail.com</vt:lpwstr>
      </vt:variant>
      <vt:variant>
        <vt:lpwstr/>
      </vt:variant>
      <vt:variant>
        <vt:i4>7143453</vt:i4>
      </vt:variant>
      <vt:variant>
        <vt:i4>0</vt:i4>
      </vt:variant>
      <vt:variant>
        <vt:i4>0</vt:i4>
      </vt:variant>
      <vt:variant>
        <vt:i4>5</vt:i4>
      </vt:variant>
      <vt:variant>
        <vt:lpwstr>mailto:andrejs.dasko@gmail.com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andrejs.dasko</cp:lastModifiedBy>
  <cp:revision>21</cp:revision>
  <dcterms:created xsi:type="dcterms:W3CDTF">2011-12-29T07:54:00Z</dcterms:created>
  <dcterms:modified xsi:type="dcterms:W3CDTF">2011-12-29T13:39:00Z</dcterms:modified>
</cp:coreProperties>
</file>